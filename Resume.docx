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970"/>
        <w:gridCol w:w="7542"/>
      </w:tblGrid>
      <w:tr w:rsidR="002C2CDD" w:rsidRPr="00906BEE" w14:paraId="6C2631C0" w14:textId="77777777" w:rsidTr="009A5BFA">
        <w:tc>
          <w:tcPr>
            <w:tcW w:w="2970" w:type="dxa"/>
            <w:tcMar>
              <w:top w:w="504" w:type="dxa"/>
              <w:right w:w="720" w:type="dxa"/>
            </w:tcMar>
          </w:tcPr>
          <w:p w14:paraId="70F1A5E0" w14:textId="46C1A057" w:rsidR="00523479" w:rsidRPr="00906BEE" w:rsidRDefault="009A5BFA" w:rsidP="009A5BFA">
            <w:pPr>
              <w:pStyle w:val="Initials"/>
              <w:spacing w:after="0"/>
              <w:ind w:left="0" w:right="0"/>
              <w:jc w:val="left"/>
            </w:pPr>
            <w:bookmarkStart w:id="0" w:name="_GoBack"/>
            <w:bookmarkEnd w:id="0"/>
            <w:r>
              <w:rPr>
                <w:caps w:val="0"/>
                <w:noProof/>
              </w:rPr>
              <w:drawing>
                <wp:anchor distT="0" distB="0" distL="114300" distR="114300" simplePos="0" relativeHeight="251666944" behindDoc="0" locked="0" layoutInCell="1" allowOverlap="1" wp14:anchorId="474E81AD" wp14:editId="707CC74A">
                  <wp:simplePos x="0" y="0"/>
                  <wp:positionH relativeFrom="margin">
                    <wp:posOffset>300355</wp:posOffset>
                  </wp:positionH>
                  <wp:positionV relativeFrom="margin">
                    <wp:posOffset>46355</wp:posOffset>
                  </wp:positionV>
                  <wp:extent cx="1030605" cy="97345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1" locked="1" layoutInCell="1" allowOverlap="1" wp14:anchorId="5846C67E" wp14:editId="7638E50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6230" cy="1810385"/>
                      <wp:effectExtent l="0" t="0" r="17780" b="18415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451" cy="1810512"/>
                                <a:chOff x="0" y="0"/>
                                <a:chExt cx="6666386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950" y="419070"/>
                                  <a:ext cx="5532436" cy="12563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4DE1F3AB" id="Group 1" o:spid="_x0000_s1026" alt="Title: Header graphics" style="position:absolute;margin-left:0;margin-top:-38.15pt;width:524.9pt;height:142.55pt;z-index:-251666944;mso-width-percent:858;mso-height-percent:180;mso-position-horizontal:left;mso-position-vertical-relative:page;mso-width-percent:858;mso-height-percent:180" coordsize="66663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">
                      <v:rect id="Red rectangle" o:spid="_x0000_s1027" style="position:absolute;left:11339;top:4190;width:55324;height:1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" fillcolor="#ea4e4e [3204]" strokecolor="#ea4e4e [3204]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" adj="626" fillcolor="#ea4e4e [3204]" strokecolor="#ea4e4e [3204]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" fillcolor="white [3212]" strokecolor="#ea4e4e [3204]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01756FB3" w14:textId="77777777" w:rsidR="00A50939" w:rsidRPr="00906BEE" w:rsidRDefault="007A49D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986D6E8CB3C4F87B88996975B73DD3A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F9DFA80" w14:textId="7475C137" w:rsidR="002C2CDD" w:rsidRPr="00906BEE" w:rsidRDefault="00C04CD2" w:rsidP="00C04CD2">
            <w:r>
              <w:t>To obtain a career in software development.</w:t>
            </w:r>
          </w:p>
          <w:p w14:paraId="6A9FEAC9" w14:textId="5286B6AC" w:rsidR="002C2CDD" w:rsidRPr="00906BEE" w:rsidRDefault="007A49D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38749BABB3D465EAFE406696C0F92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4301177" w14:textId="2CC63A53" w:rsidR="009837F5" w:rsidRDefault="009837F5" w:rsidP="009837F5">
            <w:r>
              <w:t xml:space="preserve">AWS, Amazon Lex, EBS, AMI, EC2,   </w:t>
            </w:r>
          </w:p>
          <w:p w14:paraId="7038AF43" w14:textId="0EFE9EBE" w:rsidR="009837F5" w:rsidRDefault="009837F5" w:rsidP="009837F5">
            <w:r>
              <w:t>Linux Systems Administration</w:t>
            </w:r>
          </w:p>
          <w:p w14:paraId="49A89B5E" w14:textId="7AB2093E" w:rsidR="009837F5" w:rsidRDefault="009837F5" w:rsidP="009837F5">
            <w:r>
              <w:t>Debian</w:t>
            </w:r>
          </w:p>
          <w:p w14:paraId="645D5311" w14:textId="77777777" w:rsidR="009837F5" w:rsidRDefault="009837F5" w:rsidP="009837F5">
            <w:r>
              <w:t>Windows Server 2012+</w:t>
            </w:r>
          </w:p>
          <w:p w14:paraId="6B489EEC" w14:textId="077F120C" w:rsidR="009837F5" w:rsidRDefault="009837F5" w:rsidP="009837F5">
            <w:r>
              <w:t>XML, JSON</w:t>
            </w:r>
          </w:p>
          <w:p w14:paraId="43109E26" w14:textId="65007E21" w:rsidR="009837F5" w:rsidRDefault="009837F5" w:rsidP="009837F5">
            <w:r>
              <w:t>Python 2 &amp; 3</w:t>
            </w:r>
          </w:p>
          <w:p w14:paraId="1E0B0EAB" w14:textId="32A1EBF0" w:rsidR="009837F5" w:rsidRDefault="009837F5" w:rsidP="009837F5">
            <w:r>
              <w:t xml:space="preserve">Pandas, </w:t>
            </w:r>
            <w:proofErr w:type="spellStart"/>
            <w:r>
              <w:t>DataFrames</w:t>
            </w:r>
            <w:proofErr w:type="spellEnd"/>
          </w:p>
          <w:p w14:paraId="5F650AB4" w14:textId="57A73DD1" w:rsidR="009837F5" w:rsidRDefault="009837F5" w:rsidP="009837F5">
            <w:proofErr w:type="spellStart"/>
            <w:r>
              <w:t>Tensorflow</w:t>
            </w:r>
            <w:proofErr w:type="spellEnd"/>
          </w:p>
          <w:p w14:paraId="2446ACEC" w14:textId="1E54DB52" w:rsidR="009837F5" w:rsidRDefault="009837F5" w:rsidP="009837F5">
            <w:r>
              <w:t>Deep Learning</w:t>
            </w:r>
          </w:p>
          <w:p w14:paraId="00447BA8" w14:textId="5E487F9F" w:rsidR="009837F5" w:rsidRDefault="009837F5" w:rsidP="009837F5">
            <w:r>
              <w:t>Data Cleaning</w:t>
            </w:r>
          </w:p>
          <w:p w14:paraId="08B29056" w14:textId="70ADAD21" w:rsidR="009837F5" w:rsidRDefault="009837F5" w:rsidP="009837F5"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, React, Swift</w:t>
            </w:r>
          </w:p>
          <w:p w14:paraId="13FF0101" w14:textId="427E948E" w:rsidR="00C04CD2" w:rsidRPr="00906BEE" w:rsidRDefault="00C04CD2" w:rsidP="009837F5"/>
        </w:tc>
        <w:tc>
          <w:tcPr>
            <w:tcW w:w="75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74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50"/>
            </w:tblGrid>
            <w:tr w:rsidR="00C612DA" w:rsidRPr="00906BEE" w14:paraId="0FE9B287" w14:textId="77777777" w:rsidTr="002F0C2D">
              <w:trPr>
                <w:trHeight w:hRule="exact" w:val="2007"/>
              </w:trPr>
              <w:tc>
                <w:tcPr>
                  <w:tcW w:w="7150" w:type="dxa"/>
                  <w:vAlign w:val="center"/>
                </w:tcPr>
                <w:p w14:paraId="38D650FD" w14:textId="48F2D572" w:rsidR="00C612DA" w:rsidRPr="00C205EA" w:rsidRDefault="007A49D1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41E8B8294A2943169FCE4079012EF7A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000000" w:themeColor="text1"/>
                      </w:rPr>
                    </w:sdtEndPr>
                    <w:sdtContent>
                      <w:r w:rsidR="00C04CD2" w:rsidRPr="00C205EA">
                        <w:t>Brian Herman</w:t>
                      </w:r>
                    </w:sdtContent>
                  </w:sdt>
                </w:p>
                <w:p w14:paraId="10EDDAA5" w14:textId="0D027908" w:rsidR="00906BEE" w:rsidRPr="00906BEE" w:rsidRDefault="007A49D1" w:rsidP="00906BEE">
                  <w:pPr>
                    <w:pStyle w:val="Heading2"/>
                    <w:outlineLvl w:val="1"/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AC595E4D2AF34B7B98B7D7DC87F5E58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04CD2" w:rsidRPr="00C04CD2">
                        <w:rPr>
                          <w:color w:val="FFFFFF" w:themeColor="background1"/>
                        </w:rPr>
                        <w:t xml:space="preserve">Programmer </w:t>
                      </w:r>
                      <w:r w:rsidR="009A5BFA">
                        <w:rPr>
                          <w:color w:val="FFFFFF" w:themeColor="background1"/>
                        </w:rPr>
                        <w:t>|</w:t>
                      </w:r>
                      <w:r w:rsidR="00C04CD2" w:rsidRPr="00C04CD2">
                        <w:rPr>
                          <w:color w:val="FFFFFF" w:themeColor="background1"/>
                        </w:rPr>
                        <w:t xml:space="preserve"> UNderwriting Automation</w:t>
                      </w:r>
                    </w:sdtContent>
                  </w:sdt>
                  <w:r w:rsidR="007D6458" w:rsidRPr="00C04CD2">
                    <w:rPr>
                      <w:color w:val="FFFFFF" w:themeColor="background1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-760060136"/>
                      <w:placeholder>
                        <w:docPart w:val="C6191C7085FE49AAA33E58EA9E927D6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52D50">
                        <w:rPr>
                          <w:color w:val="FFFFFF" w:themeColor="background1"/>
                        </w:rPr>
                        <w:t>https://github.com/BRIANHERMAN</w:t>
                      </w:r>
                    </w:sdtContent>
                  </w:sdt>
                </w:p>
              </w:tc>
            </w:tr>
          </w:tbl>
          <w:p w14:paraId="13729C91" w14:textId="57EC2912" w:rsidR="002C2CDD" w:rsidRPr="00C04CD2" w:rsidRDefault="007A49D1" w:rsidP="00C04CD2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36D66AB65FA4CBBBBAA501B3F127BB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  <w:r w:rsidR="00C04CD2">
              <w:tab/>
            </w:r>
          </w:p>
          <w:p w14:paraId="2EED3102" w14:textId="4A2E700C" w:rsidR="002C2CDD" w:rsidRPr="00906BEE" w:rsidRDefault="00C04CD2" w:rsidP="007569C1">
            <w:pPr>
              <w:pStyle w:val="Heading4"/>
            </w:pPr>
            <w:r>
              <w:t>Programmer</w:t>
            </w:r>
            <w:r w:rsidR="002C2CDD" w:rsidRPr="00906BEE">
              <w:t xml:space="preserve"> • </w:t>
            </w:r>
            <w:r>
              <w:t>Producers National</w:t>
            </w:r>
            <w:r w:rsidR="002C2CDD" w:rsidRPr="00906BEE">
              <w:t xml:space="preserve"> • </w:t>
            </w:r>
            <w:r w:rsidR="002F0C2D">
              <w:t>Insurance</w:t>
            </w:r>
            <w:r w:rsidR="002F0C2D" w:rsidRPr="00906BEE">
              <w:t xml:space="preserve">• </w:t>
            </w:r>
            <w:r>
              <w:t>2014</w:t>
            </w:r>
            <w:r w:rsidR="00F47E97" w:rsidRPr="00906BEE">
              <w:t xml:space="preserve"> – </w:t>
            </w:r>
            <w:r>
              <w:t>Present</w:t>
            </w:r>
          </w:p>
          <w:p w14:paraId="465BEE8E" w14:textId="1558D710" w:rsidR="00952D50" w:rsidRDefault="00952D50" w:rsidP="009837F5">
            <w:pPr>
              <w:pStyle w:val="ListParagraph"/>
              <w:numPr>
                <w:ilvl w:val="0"/>
                <w:numId w:val="11"/>
              </w:numPr>
            </w:pPr>
            <w:r>
              <w:t>Instrumental in the migration of all servers from on premises to Amazon Web Services “Shift and Lift”</w:t>
            </w:r>
          </w:p>
          <w:p w14:paraId="5C7DD465" w14:textId="798A368E" w:rsidR="002C2CDD" w:rsidRDefault="00C04CD2" w:rsidP="009837F5">
            <w:pPr>
              <w:pStyle w:val="ListParagraph"/>
              <w:numPr>
                <w:ilvl w:val="0"/>
                <w:numId w:val="11"/>
              </w:numPr>
            </w:pPr>
            <w:r>
              <w:t>Lead design of state compliance</w:t>
            </w:r>
            <w:r w:rsidR="002F0C2D">
              <w:t xml:space="preserve"> for verification of auto insurance</w:t>
            </w:r>
            <w:r>
              <w:t xml:space="preserve"> for </w:t>
            </w:r>
            <w:r w:rsidR="002F0C2D">
              <w:t xml:space="preserve">the following states: </w:t>
            </w:r>
            <w:r>
              <w:t>Arizona, Illinois, Texas, Louisiana, Mississippi</w:t>
            </w:r>
          </w:p>
          <w:p w14:paraId="66E922E1" w14:textId="091288E1" w:rsidR="00C04CD2" w:rsidRDefault="00C04CD2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Created custom insured portal that interfaced with separate system using SOAP/XML </w:t>
            </w:r>
            <w:proofErr w:type="spellStart"/>
            <w:r>
              <w:t>Insuresoft’s</w:t>
            </w:r>
            <w:proofErr w:type="spellEnd"/>
            <w:r>
              <w:t xml:space="preserve"> Diamond.</w:t>
            </w:r>
          </w:p>
          <w:p w14:paraId="20D8D89C" w14:textId="5F8ED441" w:rsidR="00C04CD2" w:rsidRDefault="00C04CD2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Maintained SOAP library to communicate with Diamond. Which is a fork of </w:t>
            </w:r>
            <w:proofErr w:type="spellStart"/>
            <w:r>
              <w:t>pysimplesoap</w:t>
            </w:r>
            <w:proofErr w:type="spellEnd"/>
            <w:r>
              <w:t>.</w:t>
            </w:r>
          </w:p>
          <w:p w14:paraId="47D1E4AB" w14:textId="685E1F14" w:rsidR="00C04CD2" w:rsidRDefault="00C04CD2" w:rsidP="009837F5">
            <w:pPr>
              <w:pStyle w:val="ListParagraph"/>
              <w:numPr>
                <w:ilvl w:val="0"/>
                <w:numId w:val="11"/>
              </w:numPr>
            </w:pPr>
            <w:r>
              <w:t>Created prototype of automated voice recognition system to take payments over the phone. Powered by Amazon services LEX, Lambda, and Connect.</w:t>
            </w:r>
          </w:p>
          <w:p w14:paraId="7DDB1F19" w14:textId="37A183A9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Tracked errors and bugs with self-hosted Sentry.io instance on </w:t>
            </w:r>
            <w:r w:rsidR="00514A88">
              <w:t>Amazon.</w:t>
            </w:r>
          </w:p>
          <w:p w14:paraId="0AE88B66" w14:textId="1D801AAB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>With the rest of the IT department moved our physical servers from on premises to Amazon Web Services</w:t>
            </w:r>
          </w:p>
          <w:p w14:paraId="50250B39" w14:textId="7B9CF052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Setup VPN to allow company to work from home during </w:t>
            </w:r>
            <w:r w:rsidR="00514A88">
              <w:t>pandemic.</w:t>
            </w:r>
          </w:p>
          <w:p w14:paraId="33044ED9" w14:textId="698F88B3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Created backup AWS EC2 VPN that had a custom python authorizing function to authenticate with active </w:t>
            </w:r>
            <w:r w:rsidR="00514A88">
              <w:t>directory.</w:t>
            </w:r>
          </w:p>
          <w:p w14:paraId="687BEA64" w14:textId="31320318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Every performance review has been </w:t>
            </w:r>
            <w:r w:rsidR="00514A88">
              <w:t>positive.</w:t>
            </w:r>
          </w:p>
          <w:p w14:paraId="576053B4" w14:textId="0997676C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Created Documentation for Cisco network and </w:t>
            </w:r>
            <w:proofErr w:type="spellStart"/>
            <w:r>
              <w:t>hylafax</w:t>
            </w:r>
            <w:proofErr w:type="spellEnd"/>
            <w:r>
              <w:t xml:space="preserve"> faxing </w:t>
            </w:r>
            <w:r w:rsidR="00514A88">
              <w:t>system.</w:t>
            </w:r>
          </w:p>
          <w:p w14:paraId="1C414CF1" w14:textId="4B39F4D7" w:rsidR="009837F5" w:rsidRDefault="009837F5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Created Fax to email with </w:t>
            </w:r>
            <w:r w:rsidR="009A5BFA">
              <w:t>Twilio and AWS lambda</w:t>
            </w:r>
          </w:p>
          <w:p w14:paraId="15634459" w14:textId="6C596CD0" w:rsidR="009A5BFA" w:rsidRDefault="009A5BFA" w:rsidP="009837F5">
            <w:pPr>
              <w:pStyle w:val="ListParagraph"/>
              <w:numPr>
                <w:ilvl w:val="0"/>
                <w:numId w:val="11"/>
              </w:numPr>
            </w:pPr>
            <w:r>
              <w:t xml:space="preserve">Automated Cancelation and Reinstatement for Underwriting that allowed us to expand in more states without increasing headcount. </w:t>
            </w:r>
            <w:r>
              <w:lastRenderedPageBreak/>
              <w:t>President of Company stated that we would have had to hire 4 people to do what my program does automatically.</w:t>
            </w:r>
          </w:p>
          <w:p w14:paraId="3DB05795" w14:textId="38410407" w:rsidR="0000725B" w:rsidRDefault="0000725B" w:rsidP="009837F5">
            <w:pPr>
              <w:pStyle w:val="ListParagraph"/>
              <w:numPr>
                <w:ilvl w:val="0"/>
                <w:numId w:val="11"/>
              </w:numPr>
            </w:pPr>
            <w:r>
              <w:t>Created feature to allow our customers to enable automatic monthly payments through our website which helped us retain them as customers for longer periods</w:t>
            </w:r>
            <w:r w:rsidR="009249DF">
              <w:t>.</w:t>
            </w:r>
          </w:p>
          <w:p w14:paraId="3635C454" w14:textId="17E6111D" w:rsidR="00C04CD2" w:rsidRDefault="003B7D98" w:rsidP="007569C1">
            <w:pPr>
              <w:pStyle w:val="ListParagraph"/>
              <w:numPr>
                <w:ilvl w:val="0"/>
                <w:numId w:val="11"/>
              </w:numPr>
            </w:pPr>
            <w:r>
              <w:t xml:space="preserve">Produced </w:t>
            </w:r>
            <w:r w:rsidR="005E52F0">
              <w:t>payment site that handles $100,000 dollars of payment per day for multiple companies underneath the Producers National umbrella and handles credit card and EFT</w:t>
            </w:r>
            <w:r w:rsidR="00C831C1">
              <w:t xml:space="preserve"> payment </w:t>
            </w:r>
            <w:r w:rsidR="008379D3">
              <w:t>processes.</w:t>
            </w:r>
            <w:r w:rsidR="005E52F0">
              <w:t xml:space="preserve"> </w:t>
            </w:r>
          </w:p>
          <w:p w14:paraId="702B53D5" w14:textId="1C19C421" w:rsidR="008379D3" w:rsidRPr="00906BEE" w:rsidRDefault="008379D3" w:rsidP="007569C1">
            <w:pPr>
              <w:pStyle w:val="ListParagraph"/>
              <w:numPr>
                <w:ilvl w:val="0"/>
                <w:numId w:val="11"/>
              </w:numPr>
            </w:pPr>
            <w:r>
              <w:t xml:space="preserve">Lead workshops on things that have made me successful such as technologies I am familiar with: GIT, Linux, Bash, </w:t>
            </w:r>
            <w:r w:rsidR="009503E6">
              <w:t>AWS Lambda, Deep Learning/Data Cleaning, Networking</w:t>
            </w:r>
          </w:p>
          <w:p w14:paraId="3B6CF115" w14:textId="77777777" w:rsidR="002C2CDD" w:rsidRPr="00906BEE" w:rsidRDefault="007A49D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72E95F8D6DC4CFA9FD13416047C91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436352A" w14:textId="5A4DD2AF" w:rsidR="002C2CDD" w:rsidRDefault="00C04CD2" w:rsidP="00C04CD2">
            <w:pPr>
              <w:pStyle w:val="Heading4"/>
            </w:pPr>
            <w:r>
              <w:t>EECS</w:t>
            </w:r>
            <w:r w:rsidR="002C2CDD" w:rsidRPr="00906BEE">
              <w:t xml:space="preserve"> • </w:t>
            </w:r>
            <w:r>
              <w:t>2009-2014</w:t>
            </w:r>
            <w:r w:rsidR="002C2CDD" w:rsidRPr="00906BEE">
              <w:t xml:space="preserve"> • </w:t>
            </w:r>
            <w:r>
              <w:t>University of illinois at chicago</w:t>
            </w:r>
          </w:p>
          <w:p w14:paraId="1EA26127" w14:textId="4AD8D32A" w:rsidR="002C2CDD" w:rsidRPr="00906BEE" w:rsidRDefault="00C04CD2" w:rsidP="007569C1">
            <w:pPr>
              <w:pStyle w:val="Heading4"/>
            </w:pPr>
            <w:r>
              <w:t>Associates</w:t>
            </w:r>
            <w:r w:rsidR="002C2CDD" w:rsidRPr="00906BEE">
              <w:t xml:space="preserve"> </w:t>
            </w:r>
            <w:r>
              <w:t>of Arts</w:t>
            </w:r>
            <w:r w:rsidR="002C2CDD" w:rsidRPr="00906BEE">
              <w:t xml:space="preserve">• </w:t>
            </w:r>
            <w:r>
              <w:t>2006-2008</w:t>
            </w:r>
            <w:r w:rsidR="002C2CDD" w:rsidRPr="00906BEE">
              <w:t xml:space="preserve"> • </w:t>
            </w:r>
            <w:r>
              <w:t>College of Dupage</w:t>
            </w:r>
          </w:p>
          <w:p w14:paraId="5675E74A" w14:textId="0ABD1F79" w:rsidR="002C2CDD" w:rsidRPr="00906BEE" w:rsidRDefault="002C2CDD" w:rsidP="007569C1"/>
          <w:p w14:paraId="0436DEB9" w14:textId="77777777" w:rsidR="002C2CDD" w:rsidRPr="00906BEE" w:rsidRDefault="007A49D1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CD07CE3DBE24219958D24CA581D705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01C425DE" w14:textId="4D5785EA" w:rsidR="00741125" w:rsidRDefault="00C04CD2" w:rsidP="00741125">
            <w:r>
              <w:t xml:space="preserve">President of Linux Users Group at College of </w:t>
            </w:r>
            <w:proofErr w:type="spellStart"/>
            <w:r>
              <w:t>Dupage</w:t>
            </w:r>
            <w:proofErr w:type="spellEnd"/>
          </w:p>
          <w:p w14:paraId="480B14B5" w14:textId="4B75F3AB" w:rsidR="00C04CD2" w:rsidRPr="00906BEE" w:rsidRDefault="00C04CD2" w:rsidP="00741125">
            <w:r>
              <w:t>President of Linux Users Group at University of Illinois at Chicago</w:t>
            </w:r>
          </w:p>
        </w:tc>
      </w:tr>
    </w:tbl>
    <w:p w14:paraId="104F9654" w14:textId="77777777"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E244F" w14:textId="77777777" w:rsidR="007A49D1" w:rsidRDefault="007A49D1" w:rsidP="00713050">
      <w:pPr>
        <w:spacing w:line="240" w:lineRule="auto"/>
      </w:pPr>
      <w:r>
        <w:separator/>
      </w:r>
    </w:p>
  </w:endnote>
  <w:endnote w:type="continuationSeparator" w:id="0">
    <w:p w14:paraId="563EBF12" w14:textId="77777777" w:rsidR="007A49D1" w:rsidRDefault="007A49D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9C67FD" w14:paraId="006A7458" w14:textId="77777777" w:rsidTr="009C67F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9AB496" w14:textId="619D2829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0EB508" w14:textId="183D96BD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43EC3E" w14:textId="1A018FF8" w:rsidR="009C67FD" w:rsidRDefault="009C67FD" w:rsidP="009C67FD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CAD56D" w14:textId="37287282" w:rsidR="009C67FD" w:rsidRDefault="009C67FD" w:rsidP="009C67FD">
          <w:pPr>
            <w:pStyle w:val="Footer"/>
          </w:pPr>
        </w:p>
      </w:tc>
    </w:tr>
    <w:tr w:rsidR="00684488" w14:paraId="0C399589" w14:textId="77777777" w:rsidTr="009C67FD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EFDFAD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08D9350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25936E6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39BD4A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A693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792"/>
      <w:gridCol w:w="2970"/>
      <w:gridCol w:w="4122"/>
    </w:tblGrid>
    <w:tr w:rsidR="00217980" w14:paraId="40AA1532" w14:textId="77777777" w:rsidTr="009C67F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C80C6D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8A9123A" wp14:editId="592CF37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42FD81B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79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9173E9" w14:textId="42B46EF4" w:rsidR="00217980" w:rsidRDefault="00217980" w:rsidP="00217980">
          <w:pPr>
            <w:pStyle w:val="Footer"/>
          </w:pPr>
        </w:p>
      </w:tc>
      <w:tc>
        <w:tcPr>
          <w:tcW w:w="29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1881F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7BF1B8" wp14:editId="6EF4E959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773780A3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12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3ED62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4A8DC70" wp14:editId="1D1D9E1D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2D8F227C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B421390" w14:textId="77777777" w:rsidTr="009C67FD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7FBEB37" w14:textId="5E1C07C6" w:rsidR="00811117" w:rsidRPr="009837F5" w:rsidRDefault="00C04CD2" w:rsidP="003C5528">
          <w:pPr>
            <w:pStyle w:val="Footer"/>
            <w:rPr>
              <w:sz w:val="20"/>
              <w:szCs w:val="20"/>
            </w:rPr>
          </w:pPr>
          <w:r w:rsidRPr="009837F5">
            <w:rPr>
              <w:sz w:val="20"/>
              <w:szCs w:val="20"/>
            </w:rPr>
            <w:t>bherma3@icloud.com</w:t>
          </w:r>
        </w:p>
      </w:tc>
      <w:tc>
        <w:tcPr>
          <w:tcW w:w="792" w:type="dxa"/>
          <w:tcMar>
            <w:top w:w="144" w:type="dxa"/>
            <w:left w:w="115" w:type="dxa"/>
            <w:right w:w="115" w:type="dxa"/>
          </w:tcMar>
        </w:tcPr>
        <w:p w14:paraId="767B84D4" w14:textId="79CF5B57" w:rsidR="00811117" w:rsidRPr="00C2098A" w:rsidRDefault="00811117" w:rsidP="00217980">
          <w:pPr>
            <w:pStyle w:val="Footer"/>
          </w:pPr>
        </w:p>
      </w:tc>
      <w:tc>
        <w:tcPr>
          <w:tcW w:w="2970" w:type="dxa"/>
          <w:tcMar>
            <w:top w:w="144" w:type="dxa"/>
            <w:left w:w="115" w:type="dxa"/>
            <w:right w:w="115" w:type="dxa"/>
          </w:tcMar>
        </w:tcPr>
        <w:p w14:paraId="7BA3AFC6" w14:textId="00CEF64C" w:rsidR="00811117" w:rsidRPr="009837F5" w:rsidRDefault="00C04CD2" w:rsidP="00217980">
          <w:pPr>
            <w:pStyle w:val="Footer"/>
            <w:rPr>
              <w:sz w:val="20"/>
              <w:szCs w:val="20"/>
            </w:rPr>
          </w:pPr>
          <w:r w:rsidRPr="009837F5">
            <w:rPr>
              <w:sz w:val="20"/>
              <w:szCs w:val="20"/>
            </w:rPr>
            <w:t>6307509505</w:t>
          </w:r>
        </w:p>
      </w:tc>
      <w:tc>
        <w:tcPr>
          <w:tcW w:w="4122" w:type="dxa"/>
          <w:tcMar>
            <w:top w:w="144" w:type="dxa"/>
            <w:left w:w="115" w:type="dxa"/>
            <w:right w:w="115" w:type="dxa"/>
          </w:tcMar>
        </w:tcPr>
        <w:p w14:paraId="519B3B63" w14:textId="22FB33AB" w:rsidR="00811117" w:rsidRPr="009837F5" w:rsidRDefault="009A5BFA" w:rsidP="00217980">
          <w:pPr>
            <w:pStyle w:val="Footer"/>
            <w:rPr>
              <w:sz w:val="20"/>
              <w:szCs w:val="20"/>
            </w:rPr>
          </w:pPr>
          <w:r w:rsidRPr="009A5BFA">
            <w:rPr>
              <w:sz w:val="20"/>
              <w:szCs w:val="20"/>
            </w:rPr>
            <w:t>http://linkedin.com/in/brian-herman-916085205</w:t>
          </w:r>
        </w:p>
      </w:tc>
    </w:tr>
  </w:tbl>
  <w:p w14:paraId="40F569E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32C68" w14:textId="77777777" w:rsidR="007A49D1" w:rsidRDefault="007A49D1" w:rsidP="00713050">
      <w:pPr>
        <w:spacing w:line="240" w:lineRule="auto"/>
      </w:pPr>
      <w:r>
        <w:separator/>
      </w:r>
    </w:p>
  </w:footnote>
  <w:footnote w:type="continuationSeparator" w:id="0">
    <w:p w14:paraId="4AEBF340" w14:textId="77777777" w:rsidR="007A49D1" w:rsidRDefault="007A49D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B39512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BF80F0" w14:textId="7C502AAC" w:rsidR="001A5CA9" w:rsidRPr="00F207C0" w:rsidRDefault="009C67FD" w:rsidP="009C67FD">
          <w:pPr>
            <w:pStyle w:val="Initials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968" behindDoc="0" locked="0" layoutInCell="1" allowOverlap="1" wp14:anchorId="41BA2A6D" wp14:editId="0B3FBA27">
                    <wp:simplePos x="0" y="0"/>
                    <wp:positionH relativeFrom="column">
                      <wp:posOffset>187617</wp:posOffset>
                    </wp:positionH>
                    <wp:positionV relativeFrom="paragraph">
                      <wp:posOffset>307</wp:posOffset>
                    </wp:positionV>
                    <wp:extent cx="1459865" cy="123888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9865" cy="1238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6AD31" w14:textId="27320FC2" w:rsidR="009C67FD" w:rsidRDefault="009C67F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D08A6B" wp14:editId="545B1CD6">
                                      <wp:extent cx="1151890" cy="1087120"/>
                                      <wp:effectExtent l="0" t="0" r="0" b="0"/>
                                      <wp:docPr id="23" name="Picture 23" descr="Chart&#10;&#10;Description automatically generated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3" name="Picture 23" descr="Char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51890" cy="10871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shapetype w14:anchorId="41BA2A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4.75pt;margin-top:0;width:114.95pt;height:97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" filled="f" stroked="f">
                    <v:textbox>
                      <w:txbxContent>
                        <w:p w14:paraId="2596AD31" w14:textId="27320FC2" w:rsidR="009C67FD" w:rsidRDefault="009C67F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D08A6B" wp14:editId="545B1CD6">
                                <wp:extent cx="1151890" cy="1087120"/>
                                <wp:effectExtent l="0" t="0" r="0" b="0"/>
                                <wp:docPr id="23" name="Picture 23" descr="Chart&#10;&#10;Description automatically generated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Chart&#10;&#10;Description automatically generated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51890" cy="1087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02DC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1" locked="1" layoutInCell="1" allowOverlap="1" wp14:anchorId="5A362587" wp14:editId="6A4A8DB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4E2AB292" id="Group 3" o:spid="_x0000_s1026" alt="Title: Continuation page header graphic" style="position:absolute;margin-left:0;margin-top:-39.45pt;width:524.85pt;height:142.55pt;z-index:-251651584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81F770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3C23528" w14:textId="1F74C2B5" w:rsidR="001A5CA9" w:rsidRPr="009B3C40" w:rsidRDefault="007A49D1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4FE08B7C3614ABAA207855CCA271AF5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C831C1">
                      <w:t>Brian Herman</w:t>
                    </w:r>
                  </w:sdtContent>
                </w:sdt>
              </w:p>
              <w:p w14:paraId="4C7DFB53" w14:textId="51866548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Enter Profession or Industry:"/>
                    <w:tag w:val="Enter Profession or Industry:"/>
                    <w:id w:val="1456912122"/>
                    <w:placeholder>
                      <w:docPart w:val="E3DAAF27C2544782B56289B9704C7EE8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831C1" w:rsidRPr="00C04CD2">
                      <w:rPr>
                        <w:color w:val="FFFFFF" w:themeColor="background1"/>
                      </w:rPr>
                      <w:t xml:space="preserve">Programmer </w:t>
                    </w:r>
                    <w:r w:rsidR="00C831C1">
                      <w:rPr>
                        <w:color w:val="FFFFFF" w:themeColor="background1"/>
                      </w:rPr>
                      <w:t>|</w:t>
                    </w:r>
                    <w:r w:rsidR="00C831C1" w:rsidRPr="00C04CD2">
                      <w:rPr>
                        <w:color w:val="FFFFFF" w:themeColor="background1"/>
                      </w:rPr>
                      <w:t xml:space="preserve"> UNderwriting Automation</w:t>
                    </w:r>
                  </w:sdtContent>
                </w:sdt>
                <w:r w:rsidR="00C831C1" w:rsidRPr="00C04CD2">
                  <w:rPr>
                    <w:color w:val="FFFFFF" w:themeColor="background1"/>
                  </w:rPr>
                  <w:t xml:space="preserve"> </w:t>
                </w:r>
                <w:sdt>
                  <w:sdtPr>
                    <w:rPr>
                      <w:color w:val="FFFFFF" w:themeColor="background1"/>
                    </w:rPr>
                    <w:alias w:val="Link to other online properties:"/>
                    <w:tag w:val="Link to other online properties:"/>
                    <w:id w:val="134307257"/>
                    <w:placeholder>
                      <w:docPart w:val="13815BCFF5CA4BD884DA102C16A38E32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52D50">
                      <w:rPr>
                        <w:color w:val="FFFFFF" w:themeColor="background1"/>
                      </w:rPr>
                      <w:t>https://github.com/BRIANHERMAN</w:t>
                    </w:r>
                  </w:sdtContent>
                </w:sdt>
                <w:r>
                  <w:t xml:space="preserve"> </w:t>
                </w:r>
              </w:p>
            </w:tc>
          </w:tr>
        </w:tbl>
        <w:p w14:paraId="0A26BD50" w14:textId="77777777" w:rsidR="001A5CA9" w:rsidRPr="00F207C0" w:rsidRDefault="001A5CA9" w:rsidP="001A5CA9"/>
      </w:tc>
    </w:tr>
  </w:tbl>
  <w:p w14:paraId="30EAE34A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D7459E"/>
    <w:multiLevelType w:val="hybridMultilevel"/>
    <w:tmpl w:val="BF3E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60D7C"/>
    <w:multiLevelType w:val="hybridMultilevel"/>
    <w:tmpl w:val="5C7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D2"/>
    <w:rsid w:val="0000725B"/>
    <w:rsid w:val="00030AF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0C2D"/>
    <w:rsid w:val="00313E86"/>
    <w:rsid w:val="00333CD3"/>
    <w:rsid w:val="00340365"/>
    <w:rsid w:val="00342B64"/>
    <w:rsid w:val="00364079"/>
    <w:rsid w:val="003B7D98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14A88"/>
    <w:rsid w:val="00523479"/>
    <w:rsid w:val="00543DB7"/>
    <w:rsid w:val="005729B0"/>
    <w:rsid w:val="00583E4F"/>
    <w:rsid w:val="005E52F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A49D1"/>
    <w:rsid w:val="007B1D56"/>
    <w:rsid w:val="007D2696"/>
    <w:rsid w:val="007D2FD2"/>
    <w:rsid w:val="007D406E"/>
    <w:rsid w:val="007D6458"/>
    <w:rsid w:val="00811117"/>
    <w:rsid w:val="00823C54"/>
    <w:rsid w:val="008379D3"/>
    <w:rsid w:val="00841146"/>
    <w:rsid w:val="0088504C"/>
    <w:rsid w:val="0089382B"/>
    <w:rsid w:val="008A1907"/>
    <w:rsid w:val="008B1A4D"/>
    <w:rsid w:val="008C6BCA"/>
    <w:rsid w:val="008C7B50"/>
    <w:rsid w:val="008E4B30"/>
    <w:rsid w:val="00906BEE"/>
    <w:rsid w:val="009243E7"/>
    <w:rsid w:val="009249DF"/>
    <w:rsid w:val="009503E6"/>
    <w:rsid w:val="00952D50"/>
    <w:rsid w:val="009837F5"/>
    <w:rsid w:val="00985D58"/>
    <w:rsid w:val="009A5BFA"/>
    <w:rsid w:val="009B3C40"/>
    <w:rsid w:val="009C67FD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04CD2"/>
    <w:rsid w:val="00C205EA"/>
    <w:rsid w:val="00C2098A"/>
    <w:rsid w:val="00C5444A"/>
    <w:rsid w:val="00C612DA"/>
    <w:rsid w:val="00C62C50"/>
    <w:rsid w:val="00C7741E"/>
    <w:rsid w:val="00C831C1"/>
    <w:rsid w:val="00C875AB"/>
    <w:rsid w:val="00CA3DF1"/>
    <w:rsid w:val="00CA4581"/>
    <w:rsid w:val="00CE18D5"/>
    <w:rsid w:val="00D04109"/>
    <w:rsid w:val="00D97A41"/>
    <w:rsid w:val="00DA3D8B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E36E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2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205EA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906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herman\AppData\Local\Microsoft\Office\16.0\DTS\en-US%7bB40D6DAE-6912-4E7C-ACAB-6C30652B5B96%7d\%7bF4BF3DA4-EC3C-4F36-A2E2-399A812D77B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6D6E8CB3C4F87B88996975B73D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B3031-7D9F-4E80-8D5A-56B1AD8FB944}"/>
      </w:docPartPr>
      <w:docPartBody>
        <w:p w:rsidR="00641DEC" w:rsidRDefault="008161DE">
          <w:pPr>
            <w:pStyle w:val="2986D6E8CB3C4F87B88996975B73DD3A"/>
          </w:pPr>
          <w:r w:rsidRPr="00906BEE">
            <w:t>Objective</w:t>
          </w:r>
        </w:p>
      </w:docPartBody>
    </w:docPart>
    <w:docPart>
      <w:docPartPr>
        <w:name w:val="E38749BABB3D465EAFE406696C0F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5FE85-6C2B-4B3D-8CEB-26AA3EF01701}"/>
      </w:docPartPr>
      <w:docPartBody>
        <w:p w:rsidR="00641DEC" w:rsidRDefault="008161DE">
          <w:pPr>
            <w:pStyle w:val="E38749BABB3D465EAFE406696C0F92BB"/>
          </w:pPr>
          <w:r w:rsidRPr="00906BEE">
            <w:t>Skills</w:t>
          </w:r>
        </w:p>
      </w:docPartBody>
    </w:docPart>
    <w:docPart>
      <w:docPartPr>
        <w:name w:val="41E8B8294A2943169FCE4079012E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2412F-AD94-4A1B-9728-27933141FA7A}"/>
      </w:docPartPr>
      <w:docPartBody>
        <w:p w:rsidR="00641DEC" w:rsidRDefault="008161DE">
          <w:pPr>
            <w:pStyle w:val="41E8B8294A2943169FCE4079012EF7A4"/>
          </w:pPr>
          <w:r>
            <w:t>Your name</w:t>
          </w:r>
        </w:p>
      </w:docPartBody>
    </w:docPart>
    <w:docPart>
      <w:docPartPr>
        <w:name w:val="AC595E4D2AF34B7B98B7D7DC87F5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D88-9E9C-438A-97C5-54EF124A9B51}"/>
      </w:docPartPr>
      <w:docPartBody>
        <w:p w:rsidR="00641DEC" w:rsidRDefault="008161DE">
          <w:pPr>
            <w:pStyle w:val="AC595E4D2AF34B7B98B7D7DC87F5E585"/>
          </w:pPr>
          <w:r w:rsidRPr="007D6458">
            <w:t>Profession or Industry</w:t>
          </w:r>
        </w:p>
      </w:docPartBody>
    </w:docPart>
    <w:docPart>
      <w:docPartPr>
        <w:name w:val="C6191C7085FE49AAA33E58EA9E927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7BF3-E3C0-4DAC-B5E5-885835126B37}"/>
      </w:docPartPr>
      <w:docPartBody>
        <w:p w:rsidR="00641DEC" w:rsidRDefault="008161DE">
          <w:pPr>
            <w:pStyle w:val="C6191C7085FE49AAA33E58EA9E927D62"/>
          </w:pPr>
          <w:r w:rsidRPr="007D6458">
            <w:t>Link to other online properties: Portfolio/Website/Blog</w:t>
          </w:r>
        </w:p>
      </w:docPartBody>
    </w:docPart>
    <w:docPart>
      <w:docPartPr>
        <w:name w:val="936D66AB65FA4CBBBBAA501B3F127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725D-0242-46E3-867B-9ED5419E772A}"/>
      </w:docPartPr>
      <w:docPartBody>
        <w:p w:rsidR="00641DEC" w:rsidRDefault="008161DE">
          <w:pPr>
            <w:pStyle w:val="936D66AB65FA4CBBBBAA501B3F127BB8"/>
          </w:pPr>
          <w:r w:rsidRPr="00906BEE">
            <w:t>Experience</w:t>
          </w:r>
        </w:p>
      </w:docPartBody>
    </w:docPart>
    <w:docPart>
      <w:docPartPr>
        <w:name w:val="972E95F8D6DC4CFA9FD13416047C9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F628A-EEA3-4EBB-A2C5-7F43898AAE1E}"/>
      </w:docPartPr>
      <w:docPartBody>
        <w:p w:rsidR="00641DEC" w:rsidRDefault="008161DE">
          <w:pPr>
            <w:pStyle w:val="972E95F8D6DC4CFA9FD13416047C913E"/>
          </w:pPr>
          <w:r w:rsidRPr="00906BEE">
            <w:t>Education</w:t>
          </w:r>
        </w:p>
      </w:docPartBody>
    </w:docPart>
    <w:docPart>
      <w:docPartPr>
        <w:name w:val="74FE08B7C3614ABAA207855CCA27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62EE-0389-4F0F-B59B-C1C4EF1582E4}"/>
      </w:docPartPr>
      <w:docPartBody>
        <w:p w:rsidR="00641DEC" w:rsidRDefault="008161DE">
          <w:pPr>
            <w:pStyle w:val="74FE08B7C3614ABAA207855CCA271AF5"/>
          </w:pPr>
          <w:r w:rsidRPr="00906BEE">
            <w:t>School</w:t>
          </w:r>
        </w:p>
      </w:docPartBody>
    </w:docPart>
    <w:docPart>
      <w:docPartPr>
        <w:name w:val="CCD07CE3DBE24219958D24CA581D7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81DA9-0D72-4B02-A02A-D0200332564C}"/>
      </w:docPartPr>
      <w:docPartBody>
        <w:p w:rsidR="00641DEC" w:rsidRDefault="008161DE">
          <w:pPr>
            <w:pStyle w:val="CCD07CE3DBE24219958D24CA581D7055"/>
          </w:pPr>
          <w:r w:rsidRPr="00906BEE">
            <w:t>Volunteer Experience or Leadership</w:t>
          </w:r>
        </w:p>
      </w:docPartBody>
    </w:docPart>
    <w:docPart>
      <w:docPartPr>
        <w:name w:val="E3DAAF27C2544782B56289B9704C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FB580-7B4C-4C25-A72A-98129A505EEC}"/>
      </w:docPartPr>
      <w:docPartBody>
        <w:p w:rsidR="00641DEC" w:rsidRDefault="00496274" w:rsidP="00496274">
          <w:pPr>
            <w:pStyle w:val="E3DAAF27C2544782B56289B9704C7EE8"/>
          </w:pPr>
          <w:r w:rsidRPr="007D6458">
            <w:t>Profession or Industry</w:t>
          </w:r>
        </w:p>
      </w:docPartBody>
    </w:docPart>
    <w:docPart>
      <w:docPartPr>
        <w:name w:val="13815BCFF5CA4BD884DA102C16A3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33F65-19BD-474A-A181-5FA618CD9172}"/>
      </w:docPartPr>
      <w:docPartBody>
        <w:p w:rsidR="00641DEC" w:rsidRDefault="00496274" w:rsidP="00496274">
          <w:pPr>
            <w:pStyle w:val="13815BCFF5CA4BD884DA102C16A38E32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4"/>
    <w:rsid w:val="00496274"/>
    <w:rsid w:val="00641DEC"/>
    <w:rsid w:val="008161DE"/>
    <w:rsid w:val="00BB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6D6E8CB3C4F87B88996975B73DD3A">
    <w:name w:val="2986D6E8CB3C4F87B88996975B73DD3A"/>
  </w:style>
  <w:style w:type="paragraph" w:customStyle="1" w:styleId="E38749BABB3D465EAFE406696C0F92BB">
    <w:name w:val="E38749BABB3D465EAFE406696C0F92BB"/>
  </w:style>
  <w:style w:type="paragraph" w:customStyle="1" w:styleId="41E8B8294A2943169FCE4079012EF7A4">
    <w:name w:val="41E8B8294A2943169FCE4079012EF7A4"/>
  </w:style>
  <w:style w:type="paragraph" w:customStyle="1" w:styleId="AC595E4D2AF34B7B98B7D7DC87F5E585">
    <w:name w:val="AC595E4D2AF34B7B98B7D7DC87F5E585"/>
  </w:style>
  <w:style w:type="paragraph" w:customStyle="1" w:styleId="C6191C7085FE49AAA33E58EA9E927D62">
    <w:name w:val="C6191C7085FE49AAA33E58EA9E927D62"/>
  </w:style>
  <w:style w:type="paragraph" w:customStyle="1" w:styleId="936D66AB65FA4CBBBBAA501B3F127BB8">
    <w:name w:val="936D66AB65FA4CBBBBAA501B3F127BB8"/>
  </w:style>
  <w:style w:type="paragraph" w:customStyle="1" w:styleId="972E95F8D6DC4CFA9FD13416047C913E">
    <w:name w:val="972E95F8D6DC4CFA9FD13416047C913E"/>
  </w:style>
  <w:style w:type="paragraph" w:customStyle="1" w:styleId="74FE08B7C3614ABAA207855CCA271AF5">
    <w:name w:val="74FE08B7C3614ABAA207855CCA271AF5"/>
  </w:style>
  <w:style w:type="paragraph" w:customStyle="1" w:styleId="CCD07CE3DBE24219958D24CA581D7055">
    <w:name w:val="CCD07CE3DBE24219958D24CA581D7055"/>
  </w:style>
  <w:style w:type="paragraph" w:customStyle="1" w:styleId="E3DAAF27C2544782B56289B9704C7EE8">
    <w:name w:val="E3DAAF27C2544782B56289B9704C7EE8"/>
    <w:rsid w:val="00496274"/>
  </w:style>
  <w:style w:type="paragraph" w:customStyle="1" w:styleId="13815BCFF5CA4BD884DA102C16A38E32">
    <w:name w:val="13815BCFF5CA4BD884DA102C16A38E32"/>
    <w:rsid w:val="0049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C:\Users\bherman\AppData\Local\Microsoft\Office\16.0\DTS\en-US{B40D6DAE-6912-4E7C-ACAB-6C30652B5B96}\{F4BF3DA4-EC3C-4F36-A2E2-399A812D77B1}tf16392716_win32.dotx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Programmer | UNderwriting Automation</dc:subject>
  <dc:creator/>
  <cp:keywords/>
  <dc:description>https://github.com/BRIANHERMAN</dc:description>
  <cp:lastModifiedBy/>
  <cp:revision>1</cp:revision>
  <dcterms:created xsi:type="dcterms:W3CDTF">2021-03-25T10:16:00Z</dcterms:created>
  <dcterms:modified xsi:type="dcterms:W3CDTF">2021-03-25T10:16:00Z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